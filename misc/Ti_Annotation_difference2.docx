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1AE89" w14:textId="1E48EB4B" w:rsidR="00C617B5" w:rsidRDefault="0094304A">
      <w:pPr>
        <w:rPr>
          <w:lang w:val="nb-NO"/>
        </w:rPr>
      </w:pPr>
      <w:proofErr w:type="spellStart"/>
      <w:r>
        <w:rPr>
          <w:lang w:val="nb-NO"/>
        </w:rPr>
        <w:t>Annocation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comparison</w:t>
      </w:r>
      <w:proofErr w:type="spellEnd"/>
      <w:r>
        <w:rPr>
          <w:lang w:val="nb-NO"/>
        </w:rPr>
        <w:t>:</w:t>
      </w:r>
    </w:p>
    <w:p w14:paraId="75C0D545" w14:textId="77777777" w:rsidR="0094304A" w:rsidRDefault="0094304A">
      <w:pPr>
        <w:rPr>
          <w:lang w:val="nb-NO"/>
        </w:rPr>
      </w:pPr>
    </w:p>
    <w:p w14:paraId="21DFB1F6" w14:textId="48B18181" w:rsidR="0094304A" w:rsidRDefault="0094304A" w:rsidP="0094304A">
      <w:pPr>
        <w:pStyle w:val="ListParagraph"/>
        <w:numPr>
          <w:ilvl w:val="0"/>
          <w:numId w:val="1"/>
        </w:numPr>
        <w:rPr>
          <w:lang w:val="en-US"/>
        </w:rPr>
      </w:pPr>
      <w:r w:rsidRPr="0094304A">
        <w:rPr>
          <w:lang w:val="en-US"/>
        </w:rPr>
        <w:t xml:space="preserve">ref 66a – </w:t>
      </w:r>
      <w:proofErr w:type="spellStart"/>
      <w:r w:rsidRPr="0094304A">
        <w:rPr>
          <w:lang w:val="en-US"/>
        </w:rPr>
        <w:t>nmod</w:t>
      </w:r>
      <w:proofErr w:type="spellEnd"/>
      <w:r w:rsidRPr="0094304A">
        <w:rPr>
          <w:lang w:val="en-US"/>
        </w:rPr>
        <w:t xml:space="preserve"> vs. </w:t>
      </w:r>
      <w:proofErr w:type="spellStart"/>
      <w:proofErr w:type="gramStart"/>
      <w:r w:rsidRPr="0094304A">
        <w:rPr>
          <w:lang w:val="en-US"/>
        </w:rPr>
        <w:t>Acl:real</w:t>
      </w:r>
      <w:proofErr w:type="spellEnd"/>
      <w:proofErr w:type="gramEnd"/>
    </w:p>
    <w:p w14:paraId="6397BFBC" w14:textId="4DC158F1" w:rsidR="00570EED" w:rsidRPr="00570EED" w:rsidRDefault="00570EED" w:rsidP="0094304A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 w:rsidRPr="00570EED">
        <w:rPr>
          <w:lang w:val="nb-NO"/>
        </w:rPr>
        <w:t>ref</w:t>
      </w:r>
      <w:proofErr w:type="spellEnd"/>
      <w:r w:rsidRPr="00570EED">
        <w:rPr>
          <w:lang w:val="nb-NO"/>
        </w:rPr>
        <w:t xml:space="preserve"> 68 – obj, </w:t>
      </w:r>
      <w:proofErr w:type="spellStart"/>
      <w:r w:rsidRPr="00570EED">
        <w:rPr>
          <w:lang w:val="nb-NO"/>
        </w:rPr>
        <w:t>iobj</w:t>
      </w:r>
      <w:proofErr w:type="spellEnd"/>
      <w:r w:rsidRPr="00570EED">
        <w:rPr>
          <w:lang w:val="nb-NO"/>
        </w:rPr>
        <w:t xml:space="preserve">, </w:t>
      </w:r>
      <w:proofErr w:type="spellStart"/>
      <w:r w:rsidRPr="00570EED">
        <w:rPr>
          <w:lang w:val="nb-NO"/>
        </w:rPr>
        <w:t>advcl</w:t>
      </w:r>
      <w:proofErr w:type="spellEnd"/>
      <w:r w:rsidRPr="00570EED">
        <w:rPr>
          <w:lang w:val="nb-NO"/>
        </w:rPr>
        <w:t xml:space="preserve"> etc. </w:t>
      </w:r>
    </w:p>
    <w:p w14:paraId="32168F5B" w14:textId="0AB9E11A" w:rsidR="00570EED" w:rsidRPr="00570EED" w:rsidRDefault="00570EED" w:rsidP="0094304A">
      <w:pPr>
        <w:pStyle w:val="ListParagraph"/>
        <w:numPr>
          <w:ilvl w:val="0"/>
          <w:numId w:val="1"/>
        </w:numPr>
        <w:rPr>
          <w:lang w:val="en-US"/>
        </w:rPr>
      </w:pPr>
      <w:r w:rsidRPr="00570EED">
        <w:rPr>
          <w:lang w:val="en-US"/>
        </w:rPr>
        <w:t xml:space="preserve">ref 69 – </w:t>
      </w:r>
      <w:proofErr w:type="spellStart"/>
      <w:proofErr w:type="gramStart"/>
      <w:r w:rsidRPr="00570EED">
        <w:rPr>
          <w:lang w:val="en-US"/>
        </w:rPr>
        <w:t>aux:emphas</w:t>
      </w:r>
      <w:proofErr w:type="spellEnd"/>
      <w:proofErr w:type="gramEnd"/>
      <w:r w:rsidRPr="00570EED">
        <w:rPr>
          <w:lang w:val="en-US"/>
        </w:rPr>
        <w:t xml:space="preserve"> /cop - au</w:t>
      </w:r>
      <w:r>
        <w:rPr>
          <w:lang w:val="en-US"/>
        </w:rPr>
        <w:t>x</w:t>
      </w:r>
    </w:p>
    <w:p w14:paraId="707658EF" w14:textId="34FD1C02" w:rsidR="00570EED" w:rsidRDefault="00570EED" w:rsidP="00943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 70 – </w:t>
      </w:r>
      <w:proofErr w:type="spellStart"/>
      <w:r>
        <w:rPr>
          <w:lang w:val="en-US"/>
        </w:rPr>
        <w:t>xcomp</w:t>
      </w:r>
      <w:proofErr w:type="spellEnd"/>
    </w:p>
    <w:p w14:paraId="2A5A50BE" w14:textId="52B18F1A" w:rsidR="00570EED" w:rsidRDefault="004B6293" w:rsidP="00943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 72 – </w:t>
      </w:r>
      <w:proofErr w:type="spellStart"/>
      <w:r>
        <w:rPr>
          <w:lang w:val="en-US"/>
        </w:rPr>
        <w:t>xcom</w:t>
      </w:r>
      <w:proofErr w:type="spellEnd"/>
      <w:r>
        <w:rPr>
          <w:lang w:val="en-US"/>
        </w:rPr>
        <w:t xml:space="preserve"> vs. </w:t>
      </w:r>
      <w:proofErr w:type="spellStart"/>
      <w:r>
        <w:rPr>
          <w:lang w:val="en-US"/>
        </w:rPr>
        <w:t>advcl</w:t>
      </w:r>
      <w:proofErr w:type="spellEnd"/>
      <w:r>
        <w:rPr>
          <w:lang w:val="en-US"/>
        </w:rPr>
        <w:t xml:space="preserve"> (reason adverbial clause)</w:t>
      </w:r>
    </w:p>
    <w:p w14:paraId="216C6D3A" w14:textId="68BC7164" w:rsidR="004B6293" w:rsidRPr="00311B79" w:rsidRDefault="004B6293" w:rsidP="00943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 74 - </w:t>
      </w:r>
      <w:r w:rsidR="00311B79">
        <w:rPr>
          <w:rFonts w:ascii="Nyala" w:hAnsi="Nyala" w:cs="Nyala"/>
          <w:lang w:val="am-ET"/>
        </w:rPr>
        <w:t xml:space="preserve">ናይ ሰብ ጠመተ (ጠመተ) </w:t>
      </w:r>
    </w:p>
    <w:p w14:paraId="430A7B20" w14:textId="67829A61" w:rsidR="00311B79" w:rsidRPr="00311B79" w:rsidRDefault="00311B79" w:rsidP="0094304A">
      <w:pPr>
        <w:pStyle w:val="ListParagraph"/>
        <w:numPr>
          <w:ilvl w:val="0"/>
          <w:numId w:val="1"/>
        </w:numPr>
        <w:rPr>
          <w:lang w:val="am-ET"/>
        </w:rPr>
      </w:pPr>
      <w:r>
        <w:rPr>
          <w:rFonts w:ascii="Nyala" w:hAnsi="Nyala" w:cs="Nyala"/>
          <w:lang w:val="en-GB"/>
        </w:rPr>
        <w:t xml:space="preserve">ref 82 - </w:t>
      </w:r>
      <w:r>
        <w:rPr>
          <w:rFonts w:ascii="Nyala" w:hAnsi="Nyala" w:cs="Nyala"/>
          <w:lang w:val="am-ET"/>
        </w:rPr>
        <w:t xml:space="preserve">መጺኡ ኢሉ ከይዱ ። </w:t>
      </w:r>
      <w:r>
        <w:rPr>
          <w:rFonts w:ascii="Nyala" w:hAnsi="Nyala" w:cs="Nyala"/>
          <w:lang w:val="en-GB"/>
        </w:rPr>
        <w:t xml:space="preserve">(He </w:t>
      </w:r>
      <w:proofErr w:type="gramStart"/>
      <w:r>
        <w:rPr>
          <w:rFonts w:ascii="Nyala" w:hAnsi="Nyala" w:cs="Nyala"/>
          <w:lang w:val="en-GB"/>
        </w:rPr>
        <w:t>said</w:t>
      </w:r>
      <w:proofErr w:type="gramEnd"/>
      <w:r>
        <w:rPr>
          <w:rFonts w:ascii="Nyala" w:hAnsi="Nyala" w:cs="Nyala"/>
          <w:lang w:val="en-GB"/>
        </w:rPr>
        <w:t xml:space="preserve"> ‘he came’ and he left. (</w:t>
      </w:r>
      <w:proofErr w:type="spellStart"/>
      <w:r>
        <w:rPr>
          <w:rFonts w:ascii="Nyala" w:hAnsi="Nyala" w:cs="Nyala"/>
          <w:lang w:val="en-GB"/>
        </w:rPr>
        <w:t>converb</w:t>
      </w:r>
      <w:proofErr w:type="spellEnd"/>
      <w:r>
        <w:rPr>
          <w:rFonts w:ascii="Nyala" w:hAnsi="Nyala" w:cs="Nyala"/>
          <w:lang w:val="en-GB"/>
        </w:rPr>
        <w:t xml:space="preserve"> construction) vs. </w:t>
      </w:r>
      <w:r>
        <w:rPr>
          <w:rFonts w:ascii="Nyala" w:hAnsi="Nyala" w:cs="Nyala"/>
          <w:lang w:val="am-ET"/>
        </w:rPr>
        <w:t xml:space="preserve">ምጽእ ኢሉ ከይዱ ። </w:t>
      </w:r>
      <w:r w:rsidR="00D3582D">
        <w:rPr>
          <w:rFonts w:ascii="Nyala" w:hAnsi="Nyala" w:cs="Nyala"/>
          <w:lang w:val="am-ET"/>
        </w:rPr>
        <w:t>(</w:t>
      </w:r>
      <w:r w:rsidR="00D3582D">
        <w:rPr>
          <w:rFonts w:ascii="Nyala" w:hAnsi="Nyala" w:cs="Nyala"/>
          <w:lang w:val="en-GB"/>
        </w:rPr>
        <w:t xml:space="preserve">He came briefly and left). </w:t>
      </w:r>
      <w:r w:rsidR="00D3582D">
        <w:rPr>
          <w:rFonts w:ascii="Nyala" w:hAnsi="Nyala" w:cs="Nyala"/>
          <w:lang w:val="am-ET"/>
        </w:rPr>
        <w:t xml:space="preserve"> መጺአ ኢሉ ከይዱ /</w:t>
      </w:r>
      <w:r w:rsidR="00D3582D">
        <w:rPr>
          <w:rFonts w:ascii="Nyala" w:hAnsi="Nyala" w:cs="Nyala"/>
          <w:lang w:val="en-GB"/>
        </w:rPr>
        <w:t xml:space="preserve"> He said ‘I am here’ and he left. </w:t>
      </w:r>
    </w:p>
    <w:p w14:paraId="7878FB93" w14:textId="591EBB3A" w:rsidR="00311B79" w:rsidRDefault="00D3582D" w:rsidP="00943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 8</w:t>
      </w:r>
      <w:r w:rsidR="00486E84">
        <w:rPr>
          <w:lang w:val="en-US"/>
        </w:rPr>
        <w:t>3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advmod</w:t>
      </w:r>
      <w:proofErr w:type="spellEnd"/>
      <w:r>
        <w:rPr>
          <w:lang w:val="en-US"/>
        </w:rPr>
        <w:t xml:space="preserve"> vs. </w:t>
      </w:r>
      <w:proofErr w:type="spellStart"/>
      <w:r>
        <w:rPr>
          <w:lang w:val="en-US"/>
        </w:rPr>
        <w:t>advcl</w:t>
      </w:r>
      <w:proofErr w:type="spellEnd"/>
      <w:r>
        <w:rPr>
          <w:lang w:val="en-US"/>
        </w:rPr>
        <w:t>.</w:t>
      </w:r>
      <w:r w:rsidR="00486E84">
        <w:rPr>
          <w:lang w:val="en-US"/>
        </w:rPr>
        <w:t xml:space="preserve"> </w:t>
      </w:r>
    </w:p>
    <w:p w14:paraId="6F8CE65B" w14:textId="40764CFB" w:rsidR="00486E84" w:rsidRPr="00486E84" w:rsidRDefault="00486E84" w:rsidP="00943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 85, 88a, 88b, 90– </w:t>
      </w:r>
      <w:proofErr w:type="spellStart"/>
      <w:r>
        <w:rPr>
          <w:lang w:val="en-US"/>
        </w:rPr>
        <w:t>conj</w:t>
      </w:r>
      <w:proofErr w:type="spellEnd"/>
      <w:r>
        <w:rPr>
          <w:lang w:val="en-US"/>
        </w:rPr>
        <w:t xml:space="preserve"> vs. mark - </w:t>
      </w:r>
      <w:r>
        <w:rPr>
          <w:rFonts w:ascii="Nyala" w:hAnsi="Nyala" w:cs="Nyala"/>
          <w:lang w:val="am-ET"/>
        </w:rPr>
        <w:t>ምስ, እንተ</w:t>
      </w:r>
    </w:p>
    <w:p w14:paraId="4770A253" w14:textId="4529E81E" w:rsidR="00486E84" w:rsidRPr="00486E84" w:rsidRDefault="00486E84" w:rsidP="00943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 89a - </w:t>
      </w:r>
      <w:r>
        <w:rPr>
          <w:rFonts w:ascii="Nyala" w:hAnsi="Nyala" w:cs="Nyala"/>
          <w:lang w:val="am-ET"/>
        </w:rPr>
        <w:t xml:space="preserve">ኣብ እቲ ኣኼባ - </w:t>
      </w:r>
      <w:r>
        <w:rPr>
          <w:rFonts w:ascii="Nyala" w:hAnsi="Nyala" w:cs="Nyala"/>
          <w:lang w:val="en-GB"/>
        </w:rPr>
        <w:t>linking of the case relation.</w:t>
      </w:r>
    </w:p>
    <w:p w14:paraId="5C55E611" w14:textId="6D6F9799" w:rsidR="00486E84" w:rsidRPr="00E433AD" w:rsidRDefault="00E433AD" w:rsidP="00943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Nyala" w:hAnsi="Nyala" w:cs="Nyala"/>
          <w:lang w:val="en-GB"/>
        </w:rPr>
        <w:t xml:space="preserve">Ref 91 – experiencer verb exam!!! – how about the subject marker </w:t>
      </w:r>
      <w:r>
        <w:rPr>
          <w:rFonts w:ascii="Nyala" w:hAnsi="Nyala" w:cs="Nyala"/>
          <w:lang w:val="am-ET"/>
        </w:rPr>
        <w:t xml:space="preserve">ኣይብልእ -አን - </w:t>
      </w:r>
      <w:proofErr w:type="gramStart"/>
      <w:r>
        <w:rPr>
          <w:rFonts w:ascii="Nyala" w:hAnsi="Nyala" w:cs="Nyala"/>
          <w:lang w:val="am-ET"/>
        </w:rPr>
        <w:t>ን ???</w:t>
      </w:r>
      <w:proofErr w:type="gramEnd"/>
    </w:p>
    <w:p w14:paraId="6CC5883A" w14:textId="2E995277" w:rsidR="00E433AD" w:rsidRPr="00817A7E" w:rsidRDefault="00E433AD" w:rsidP="00943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Nyala" w:hAnsi="Nyala" w:cs="Nyala"/>
          <w:lang w:val="en-GB"/>
        </w:rPr>
        <w:t xml:space="preserve">Ref 93 – </w:t>
      </w:r>
      <w:proofErr w:type="spellStart"/>
      <w:r>
        <w:rPr>
          <w:rFonts w:ascii="Nyala" w:hAnsi="Nyala" w:cs="Nyala"/>
          <w:lang w:val="en-GB"/>
        </w:rPr>
        <w:t>advmod</w:t>
      </w:r>
      <w:proofErr w:type="spellEnd"/>
      <w:r>
        <w:rPr>
          <w:rFonts w:ascii="Nyala" w:hAnsi="Nyala" w:cs="Nyala"/>
          <w:lang w:val="en-GB"/>
        </w:rPr>
        <w:t xml:space="preserve"> or </w:t>
      </w:r>
      <w:proofErr w:type="spellStart"/>
      <w:r w:rsidR="00817A7E">
        <w:rPr>
          <w:rFonts w:ascii="Nyala" w:hAnsi="Nyala" w:cs="Nyala"/>
          <w:lang w:val="en-GB"/>
        </w:rPr>
        <w:t>nmod</w:t>
      </w:r>
      <w:proofErr w:type="spellEnd"/>
      <w:r w:rsidR="00817A7E">
        <w:rPr>
          <w:rFonts w:ascii="Nyala" w:hAnsi="Nyala" w:cs="Nyala"/>
          <w:lang w:val="en-GB"/>
        </w:rPr>
        <w:t xml:space="preserve"> </w:t>
      </w:r>
      <w:r w:rsidR="00817A7E">
        <w:rPr>
          <w:rFonts w:ascii="Nyala" w:hAnsi="Nyala" w:cs="Nyala"/>
          <w:lang w:val="am-ET"/>
        </w:rPr>
        <w:t xml:space="preserve">ናይ ካልእ ሰብ ሓሳብ </w:t>
      </w:r>
      <w:r w:rsidR="00817A7E">
        <w:rPr>
          <w:rFonts w:ascii="Nyala" w:hAnsi="Nyala" w:cs="Nyala"/>
          <w:lang w:val="en-GB"/>
        </w:rPr>
        <w:t xml:space="preserve">(genitive possessive construction) </w:t>
      </w:r>
    </w:p>
    <w:p w14:paraId="6ADD9539" w14:textId="77777777" w:rsidR="00817A7E" w:rsidRPr="00817A7E" w:rsidRDefault="00817A7E" w:rsidP="00943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Nyala" w:hAnsi="Nyala" w:cs="Nyala"/>
          <w:lang w:val="en-GB"/>
        </w:rPr>
        <w:t xml:space="preserve">Ref 95 – </w:t>
      </w:r>
      <w:proofErr w:type="spellStart"/>
      <w:r>
        <w:rPr>
          <w:rFonts w:ascii="Nyala" w:hAnsi="Nyala" w:cs="Nyala"/>
          <w:lang w:val="en-GB"/>
        </w:rPr>
        <w:t>enbedding</w:t>
      </w:r>
      <w:proofErr w:type="spellEnd"/>
      <w:r>
        <w:rPr>
          <w:rFonts w:ascii="Nyala" w:hAnsi="Nyala" w:cs="Nyala"/>
          <w:lang w:val="en-GB"/>
        </w:rPr>
        <w:t xml:space="preserve"> – (</w:t>
      </w:r>
      <w:r>
        <w:rPr>
          <w:rFonts w:ascii="Nyala" w:hAnsi="Nyala" w:cs="Nyala"/>
          <w:lang w:val="am-ET"/>
        </w:rPr>
        <w:t>እናረኣኻ ከም ዘይርኣኻ ኰንካ)</w:t>
      </w:r>
    </w:p>
    <w:p w14:paraId="00C0D55D" w14:textId="77777777" w:rsidR="00817A7E" w:rsidRPr="00CD0A8B" w:rsidRDefault="00817A7E" w:rsidP="00817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Nyala" w:hAnsi="Nyala" w:cs="Nyala"/>
          <w:lang w:val="en-US"/>
        </w:rPr>
        <w:t xml:space="preserve">Ref 108 – punctuation </w:t>
      </w:r>
    </w:p>
    <w:p w14:paraId="7F9676CF" w14:textId="5E2A5213" w:rsidR="00CD0A8B" w:rsidRPr="00817A7E" w:rsidRDefault="00CD0A8B" w:rsidP="00817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Nyala" w:hAnsi="Nyala" w:cs="Nyala"/>
          <w:lang w:val="en-US"/>
        </w:rPr>
        <w:t xml:space="preserve">Ref 109 – cop vs. aux, and </w:t>
      </w:r>
      <w:proofErr w:type="spellStart"/>
      <w:proofErr w:type="gramStart"/>
      <w:r>
        <w:rPr>
          <w:rFonts w:ascii="Nyala" w:hAnsi="Nyala" w:cs="Nyala"/>
          <w:lang w:val="en-US"/>
        </w:rPr>
        <w:t>nmod:poss</w:t>
      </w:r>
      <w:proofErr w:type="spellEnd"/>
      <w:proofErr w:type="gramEnd"/>
      <w:r>
        <w:rPr>
          <w:rFonts w:ascii="Nyala" w:hAnsi="Nyala" w:cs="Nyala"/>
          <w:lang w:val="en-US"/>
        </w:rPr>
        <w:t xml:space="preserve"> vs. </w:t>
      </w:r>
      <w:proofErr w:type="spellStart"/>
      <w:r>
        <w:rPr>
          <w:rFonts w:ascii="Nyala" w:hAnsi="Nyala" w:cs="Nyala"/>
          <w:lang w:val="en-US"/>
        </w:rPr>
        <w:t>nmod</w:t>
      </w:r>
      <w:proofErr w:type="spellEnd"/>
    </w:p>
    <w:p w14:paraId="30AFDC15" w14:textId="77777777" w:rsidR="00CD0A8B" w:rsidRPr="00CD0A8B" w:rsidRDefault="00CD0A8B" w:rsidP="00CD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Nyala" w:hAnsi="Nyala" w:cs="Nyala"/>
          <w:lang w:val="en-US"/>
        </w:rPr>
        <w:t xml:space="preserve">Ref 110 – applicative object, </w:t>
      </w:r>
      <w:proofErr w:type="spellStart"/>
      <w:r>
        <w:rPr>
          <w:rFonts w:ascii="Nyala" w:hAnsi="Nyala" w:cs="Nyala"/>
          <w:lang w:val="en-US"/>
        </w:rPr>
        <w:t>iobj</w:t>
      </w:r>
      <w:proofErr w:type="spellEnd"/>
      <w:r>
        <w:rPr>
          <w:rFonts w:ascii="Nyala" w:hAnsi="Nyala" w:cs="Nyala"/>
          <w:lang w:val="en-US"/>
        </w:rPr>
        <w:t xml:space="preserve"> vs. obj</w:t>
      </w:r>
    </w:p>
    <w:p w14:paraId="78400309" w14:textId="6EE95A34" w:rsidR="00817A7E" w:rsidRPr="00CD0A8B" w:rsidRDefault="00817A7E" w:rsidP="00CD0A8B">
      <w:pPr>
        <w:pStyle w:val="ListParagraph"/>
        <w:numPr>
          <w:ilvl w:val="0"/>
          <w:numId w:val="1"/>
        </w:numPr>
        <w:rPr>
          <w:lang w:val="en-US"/>
        </w:rPr>
      </w:pPr>
      <w:r w:rsidRPr="00CD0A8B">
        <w:rPr>
          <w:rFonts w:ascii="Nyala" w:hAnsi="Nyala" w:cs="Nyala"/>
          <w:lang w:val="am-ET"/>
        </w:rPr>
        <w:t xml:space="preserve"> </w:t>
      </w:r>
      <w:r w:rsidR="00CD0A8B">
        <w:rPr>
          <w:rFonts w:ascii="Nyala" w:hAnsi="Nyala" w:cs="Nyala"/>
          <w:lang w:val="am-ET"/>
        </w:rPr>
        <w:t>Ref.  112a and b – possessive verb, negation, Is the possessee subj vs. Obj?</w:t>
      </w:r>
    </w:p>
    <w:p w14:paraId="78A73159" w14:textId="77777777" w:rsidR="00CD0A8B" w:rsidRPr="00A2637D" w:rsidRDefault="00CD0A8B" w:rsidP="00CD0A8B">
      <w:pPr>
        <w:rPr>
          <w:lang w:val="nb-NO"/>
        </w:rPr>
      </w:pPr>
    </w:p>
    <w:p w14:paraId="263F995D" w14:textId="600C7FA7" w:rsidR="00486E84" w:rsidRPr="00486E84" w:rsidRDefault="00486E84" w:rsidP="00486E84">
      <w:pPr>
        <w:ind w:left="360"/>
        <w:rPr>
          <w:lang w:val="en-US"/>
        </w:rPr>
      </w:pPr>
    </w:p>
    <w:sectPr w:rsidR="00486E84" w:rsidRPr="00486E84" w:rsidSect="008A46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447F8"/>
    <w:multiLevelType w:val="hybridMultilevel"/>
    <w:tmpl w:val="9762F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1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4A"/>
    <w:rsid w:val="000A3E0C"/>
    <w:rsid w:val="000C5831"/>
    <w:rsid w:val="000D272E"/>
    <w:rsid w:val="000D75D4"/>
    <w:rsid w:val="000F155F"/>
    <w:rsid w:val="000F1653"/>
    <w:rsid w:val="000F2A81"/>
    <w:rsid w:val="00106C91"/>
    <w:rsid w:val="00121D62"/>
    <w:rsid w:val="001544C0"/>
    <w:rsid w:val="00162CC4"/>
    <w:rsid w:val="0016607A"/>
    <w:rsid w:val="001C094E"/>
    <w:rsid w:val="001C1BFE"/>
    <w:rsid w:val="001C36AC"/>
    <w:rsid w:val="001F5616"/>
    <w:rsid w:val="00216924"/>
    <w:rsid w:val="00217FFA"/>
    <w:rsid w:val="00281277"/>
    <w:rsid w:val="00286827"/>
    <w:rsid w:val="002B0FFC"/>
    <w:rsid w:val="002D4EC6"/>
    <w:rsid w:val="00305D28"/>
    <w:rsid w:val="0030645C"/>
    <w:rsid w:val="00311B79"/>
    <w:rsid w:val="00313C17"/>
    <w:rsid w:val="00314F58"/>
    <w:rsid w:val="00351592"/>
    <w:rsid w:val="00381CD4"/>
    <w:rsid w:val="00383B2E"/>
    <w:rsid w:val="0039001D"/>
    <w:rsid w:val="003C3A8A"/>
    <w:rsid w:val="00411E14"/>
    <w:rsid w:val="00432A80"/>
    <w:rsid w:val="00486E84"/>
    <w:rsid w:val="004B6293"/>
    <w:rsid w:val="004B75EA"/>
    <w:rsid w:val="004F0383"/>
    <w:rsid w:val="00500DA1"/>
    <w:rsid w:val="005029F1"/>
    <w:rsid w:val="00510B88"/>
    <w:rsid w:val="00540266"/>
    <w:rsid w:val="005461C7"/>
    <w:rsid w:val="005500CB"/>
    <w:rsid w:val="00570EED"/>
    <w:rsid w:val="005A2361"/>
    <w:rsid w:val="005B3AC1"/>
    <w:rsid w:val="005F012B"/>
    <w:rsid w:val="005F0FF4"/>
    <w:rsid w:val="00601ECB"/>
    <w:rsid w:val="00651A09"/>
    <w:rsid w:val="006A1292"/>
    <w:rsid w:val="006A166E"/>
    <w:rsid w:val="006A5EBA"/>
    <w:rsid w:val="006A723E"/>
    <w:rsid w:val="006B461B"/>
    <w:rsid w:val="006C22BD"/>
    <w:rsid w:val="006E5084"/>
    <w:rsid w:val="006E7FC0"/>
    <w:rsid w:val="00700546"/>
    <w:rsid w:val="00703B2B"/>
    <w:rsid w:val="00706473"/>
    <w:rsid w:val="00721626"/>
    <w:rsid w:val="00743F5E"/>
    <w:rsid w:val="00796E06"/>
    <w:rsid w:val="007D0F25"/>
    <w:rsid w:val="007D219C"/>
    <w:rsid w:val="007D4F22"/>
    <w:rsid w:val="007E5E8D"/>
    <w:rsid w:val="00817A7E"/>
    <w:rsid w:val="00854BAD"/>
    <w:rsid w:val="00893C84"/>
    <w:rsid w:val="008A4665"/>
    <w:rsid w:val="008C5D47"/>
    <w:rsid w:val="008D1855"/>
    <w:rsid w:val="0094304A"/>
    <w:rsid w:val="00993CBB"/>
    <w:rsid w:val="009F7753"/>
    <w:rsid w:val="00A06747"/>
    <w:rsid w:val="00A13977"/>
    <w:rsid w:val="00A2637D"/>
    <w:rsid w:val="00A401AF"/>
    <w:rsid w:val="00A57A5E"/>
    <w:rsid w:val="00A96CAE"/>
    <w:rsid w:val="00AA374E"/>
    <w:rsid w:val="00B33336"/>
    <w:rsid w:val="00B63647"/>
    <w:rsid w:val="00B9671B"/>
    <w:rsid w:val="00BC1673"/>
    <w:rsid w:val="00BC6B48"/>
    <w:rsid w:val="00C452DB"/>
    <w:rsid w:val="00C617B5"/>
    <w:rsid w:val="00C705B5"/>
    <w:rsid w:val="00C729BA"/>
    <w:rsid w:val="00C866DB"/>
    <w:rsid w:val="00C92EF0"/>
    <w:rsid w:val="00C96CFC"/>
    <w:rsid w:val="00CA7752"/>
    <w:rsid w:val="00CC799A"/>
    <w:rsid w:val="00CD0A8B"/>
    <w:rsid w:val="00CD6F61"/>
    <w:rsid w:val="00CE1547"/>
    <w:rsid w:val="00D024D2"/>
    <w:rsid w:val="00D3582D"/>
    <w:rsid w:val="00D51BEA"/>
    <w:rsid w:val="00D532EE"/>
    <w:rsid w:val="00D9202D"/>
    <w:rsid w:val="00D947AF"/>
    <w:rsid w:val="00DA142A"/>
    <w:rsid w:val="00DC7DAE"/>
    <w:rsid w:val="00DE23E5"/>
    <w:rsid w:val="00DF1AC4"/>
    <w:rsid w:val="00DF47FF"/>
    <w:rsid w:val="00E22BF4"/>
    <w:rsid w:val="00E26F8B"/>
    <w:rsid w:val="00E4268E"/>
    <w:rsid w:val="00E42B6F"/>
    <w:rsid w:val="00E433AD"/>
    <w:rsid w:val="00E80837"/>
    <w:rsid w:val="00E80ACF"/>
    <w:rsid w:val="00EA51F0"/>
    <w:rsid w:val="00EB65E8"/>
    <w:rsid w:val="00ED02E9"/>
    <w:rsid w:val="00EE2A27"/>
    <w:rsid w:val="00EE62AE"/>
    <w:rsid w:val="00F20A3E"/>
    <w:rsid w:val="00F33410"/>
    <w:rsid w:val="00F64CA0"/>
    <w:rsid w:val="00F82CF3"/>
    <w:rsid w:val="00F925F7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337403"/>
  <w15:chartTrackingRefBased/>
  <w15:docId w15:val="{14408E9E-EBB3-C942-A8C6-B5AEC81B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annonymous</dc:creator>
  <cp:keywords/>
  <dc:description/>
  <cp:lastModifiedBy>Nazareth Amlesom Kifle</cp:lastModifiedBy>
  <cp:revision>1</cp:revision>
  <dcterms:created xsi:type="dcterms:W3CDTF">2024-08-26T10:26:00Z</dcterms:created>
  <dcterms:modified xsi:type="dcterms:W3CDTF">2024-08-26T12:51:00Z</dcterms:modified>
</cp:coreProperties>
</file>